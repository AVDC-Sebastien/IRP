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4928"/>
      </w:tblGrid>
      <w:tr w:rsidR="007906AF" w14:paraId="14A242B8" w14:textId="77777777" w:rsidTr="007906AF">
        <w:tc>
          <w:tcPr>
            <w:tcW w:w="23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FAA22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1B5E0EA" wp14:editId="79825496">
                  <wp:extent cx="1028700" cy="1028700"/>
                  <wp:effectExtent l="0" t="0" r="0" b="0"/>
                  <wp:docPr id="1" name="Picture 1" descr="cid:image001.jpg@01D3E1F2.B4A565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D3E1F2.B4A565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FEC2F4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7D89D3FE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9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6B0CF" w14:textId="77777777" w:rsidR="007906AF" w:rsidRDefault="007906AF">
            <w:pPr>
              <w:pStyle w:val="Titre1"/>
              <w:rPr>
                <w:rFonts w:eastAsia="Times New Roman"/>
                <w:color w:val="00A1DA"/>
                <w:sz w:val="24"/>
                <w:szCs w:val="24"/>
              </w:rPr>
            </w:pPr>
            <w:r>
              <w:rPr>
                <w:rFonts w:eastAsia="Times New Roman"/>
                <w:color w:val="00A1DA"/>
                <w:sz w:val="24"/>
                <w:szCs w:val="24"/>
              </w:rPr>
              <w:t>Supervision Meeting Notes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3"/>
              <w:gridCol w:w="939"/>
              <w:gridCol w:w="1158"/>
              <w:gridCol w:w="939"/>
            </w:tblGrid>
            <w:tr w:rsidR="007906AF" w14:paraId="7741D503" w14:textId="77777777" w:rsidTr="007B2FBD">
              <w:trPr>
                <w:trHeight w:val="538"/>
              </w:trPr>
              <w:tc>
                <w:tcPr>
                  <w:tcW w:w="116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09C0A7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Taught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177746725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44309D23" w14:textId="77777777" w:rsidR="007906AF" w:rsidRDefault="0073163C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80912B9" w14:textId="77777777" w:rsidR="007906AF" w:rsidRDefault="007906AF">
                  <w:pPr>
                    <w:jc w:val="center"/>
                  </w:pPr>
                </w:p>
              </w:tc>
              <w:tc>
                <w:tcPr>
                  <w:tcW w:w="939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F1FEFDE" w14:textId="77777777" w:rsidR="007906AF" w:rsidRDefault="007906AF">
                  <w:pPr>
                    <w:jc w:val="center"/>
                    <w:rPr>
                      <w:rFonts w:ascii="Arial" w:hAnsi="Arial" w:cs="Arial"/>
                      <w:color w:val="1F497D"/>
                      <w:sz w:val="32"/>
                      <w:szCs w:val="32"/>
                    </w:rPr>
                  </w:pPr>
                </w:p>
              </w:tc>
            </w:tr>
          </w:tbl>
          <w:p w14:paraId="3395CB3A" w14:textId="77777777" w:rsidR="007906AF" w:rsidRDefault="007906AF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</w:tbl>
    <w:p w14:paraId="2FE64DBC" w14:textId="77777777" w:rsidR="007906AF" w:rsidRDefault="007906AF" w:rsidP="007906AF">
      <w:pPr>
        <w:rPr>
          <w:rFonts w:ascii="Times New Roman" w:hAnsi="Times New Roman"/>
          <w:vanish/>
          <w:sz w:val="24"/>
          <w:szCs w:val="24"/>
          <w:lang w:eastAsia="en-GB"/>
        </w:rPr>
      </w:pPr>
    </w:p>
    <w:tbl>
      <w:tblPr>
        <w:tblW w:w="8959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1144"/>
        <w:gridCol w:w="705"/>
        <w:gridCol w:w="1162"/>
        <w:gridCol w:w="821"/>
        <w:gridCol w:w="2431"/>
        <w:gridCol w:w="592"/>
      </w:tblGrid>
      <w:tr w:rsidR="007906AF" w14:paraId="51DEA17F" w14:textId="77777777" w:rsidTr="000A4C6B"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40E450" w14:textId="77777777" w:rsidR="007906AF" w:rsidRDefault="007906A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</w:t>
            </w:r>
          </w:p>
        </w:tc>
        <w:tc>
          <w:tcPr>
            <w:tcW w:w="68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3A1B0" w14:textId="77777777" w:rsidR="007906AF" w:rsidRDefault="00ED7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Sébastien Lambert</w:t>
            </w:r>
          </w:p>
        </w:tc>
      </w:tr>
      <w:tr w:rsidR="007906AF" w14:paraId="3FAE4BE7" w14:textId="77777777" w:rsidTr="000A4C6B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666B1" w14:textId="77777777" w:rsidR="007906AF" w:rsidRDefault="007906A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E812B" w14:textId="77777777" w:rsidR="007906AF" w:rsidRDefault="00ED7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416349</w:t>
            </w:r>
          </w:p>
        </w:tc>
      </w:tr>
      <w:tr w:rsidR="00D521A2" w14:paraId="1D7265D1" w14:textId="77777777" w:rsidTr="000A4C6B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A2AB5F" w14:textId="77777777" w:rsidR="00D521A2" w:rsidRDefault="00D521A2" w:rsidP="00D521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515CF" w14:textId="77777777" w:rsidR="00D521A2" w:rsidRDefault="00D521A2" w:rsidP="00D521A2">
            <w:pPr>
              <w:spacing w:line="360" w:lineRule="auto"/>
              <w:rPr>
                <w:rFonts w:ascii="Arial" w:hAnsi="Arial" w:cs="Arial"/>
              </w:rPr>
            </w:pPr>
            <w:r w:rsidRPr="00D108C2">
              <w:rPr>
                <w:rFonts w:ascii="Arial" w:hAnsi="Arial" w:cs="Arial"/>
              </w:rPr>
              <w:t>MSc Autonomous Vehicle Dynamics and Co</w:t>
            </w:r>
            <w:r>
              <w:rPr>
                <w:rFonts w:ascii="Arial" w:hAnsi="Arial" w:cs="Arial"/>
              </w:rPr>
              <w:t>ntrol</w:t>
            </w:r>
          </w:p>
        </w:tc>
      </w:tr>
      <w:tr w:rsidR="00D521A2" w:rsidRPr="007F1A8E" w14:paraId="5B59E4D3" w14:textId="77777777" w:rsidTr="000A4C6B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B8BE92" w14:textId="77777777" w:rsidR="00D521A2" w:rsidRDefault="00D521A2" w:rsidP="00D521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Supervisors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3B0FE" w14:textId="77777777" w:rsidR="00D521A2" w:rsidRPr="00D521A2" w:rsidRDefault="00D521A2" w:rsidP="00D521A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F029D7">
              <w:rPr>
                <w:rFonts w:ascii="Arial" w:hAnsi="Arial" w:cs="Arial"/>
                <w:lang w:val="es-ES"/>
              </w:rPr>
              <w:t>Saba Al-</w:t>
            </w:r>
            <w:proofErr w:type="spellStart"/>
            <w:r w:rsidRPr="00F029D7">
              <w:rPr>
                <w:rFonts w:ascii="Arial" w:hAnsi="Arial" w:cs="Arial"/>
                <w:lang w:val="es-ES"/>
              </w:rPr>
              <w:t>Rubaye</w:t>
            </w:r>
            <w:proofErr w:type="spellEnd"/>
            <w:r w:rsidRPr="00F029D7"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 w:rsidRPr="00F029D7">
              <w:rPr>
                <w:rFonts w:ascii="Arial" w:hAnsi="Arial" w:cs="Arial"/>
                <w:lang w:val="es-ES"/>
              </w:rPr>
              <w:t>Dmitry</w:t>
            </w:r>
            <w:proofErr w:type="spellEnd"/>
            <w:r w:rsidRPr="00F029D7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F029D7">
              <w:rPr>
                <w:rFonts w:ascii="Arial" w:hAnsi="Arial" w:cs="Arial"/>
                <w:lang w:val="es-ES"/>
              </w:rPr>
              <w:t>Ig</w:t>
            </w:r>
            <w:r>
              <w:rPr>
                <w:rFonts w:ascii="Arial" w:hAnsi="Arial" w:cs="Arial"/>
                <w:lang w:val="es-ES"/>
              </w:rPr>
              <w:t>natyev</w:t>
            </w:r>
            <w:proofErr w:type="spellEnd"/>
            <w:r w:rsidR="00393E31">
              <w:rPr>
                <w:rFonts w:ascii="Arial" w:hAnsi="Arial" w:cs="Arial"/>
                <w:lang w:val="es-ES"/>
              </w:rPr>
              <w:t xml:space="preserve">, </w:t>
            </w:r>
            <w:proofErr w:type="spellStart"/>
            <w:r w:rsidR="00393E31">
              <w:rPr>
                <w:rFonts w:ascii="Arial" w:hAnsi="Arial" w:cs="Arial"/>
                <w:lang w:val="es-ES"/>
              </w:rPr>
              <w:t>Christantus</w:t>
            </w:r>
            <w:proofErr w:type="spellEnd"/>
            <w:r w:rsidR="00393E31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="00393E31">
              <w:rPr>
                <w:rFonts w:ascii="Arial" w:hAnsi="Arial" w:cs="Arial"/>
                <w:lang w:val="es-ES"/>
              </w:rPr>
              <w:t>Nnama</w:t>
            </w:r>
            <w:r w:rsidR="0073163C">
              <w:rPr>
                <w:rFonts w:ascii="Arial" w:hAnsi="Arial" w:cs="Arial"/>
                <w:lang w:val="es-ES"/>
              </w:rPr>
              <w:t>ni</w:t>
            </w:r>
            <w:proofErr w:type="spellEnd"/>
          </w:p>
        </w:tc>
      </w:tr>
      <w:tr w:rsidR="00D521A2" w:rsidRPr="00D521A2" w14:paraId="2769C6F2" w14:textId="77777777" w:rsidTr="000A4C6B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C69DE" w14:textId="77777777" w:rsidR="00D521A2" w:rsidRDefault="00D521A2" w:rsidP="00D521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Meeting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61CC0" w14:textId="4EA75FD2" w:rsidR="00D521A2" w:rsidRPr="00D521A2" w:rsidRDefault="007F1A8E" w:rsidP="00D521A2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13/06/2024</w:t>
            </w:r>
          </w:p>
        </w:tc>
      </w:tr>
      <w:tr w:rsidR="00D521A2" w14:paraId="255A8EED" w14:textId="77777777" w:rsidTr="00A45FFA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1F98C" w14:textId="77777777" w:rsidR="00D521A2" w:rsidRPr="00C32E19" w:rsidRDefault="00D521A2" w:rsidP="00D521A2">
            <w:pPr>
              <w:spacing w:line="360" w:lineRule="auto"/>
              <w:rPr>
                <w:rFonts w:ascii="Arial" w:hAnsi="Arial" w:cs="Arial"/>
              </w:rPr>
            </w:pPr>
            <w:r w:rsidRPr="00C32E19">
              <w:rPr>
                <w:rFonts w:ascii="Arial" w:hAnsi="Arial" w:cs="Arial"/>
              </w:rPr>
              <w:t>Meeting by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F3C37" w14:textId="77777777" w:rsidR="00D521A2" w:rsidRPr="00C32E19" w:rsidRDefault="00D521A2" w:rsidP="00D521A2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In person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1468091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5745C0FA" w14:textId="77777777" w:rsidR="00D521A2" w:rsidRPr="00C32E19" w:rsidRDefault="00D521A2" w:rsidP="00D521A2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091D19" w14:textId="77777777" w:rsidR="00D521A2" w:rsidRPr="00C32E19" w:rsidRDefault="00D521A2" w:rsidP="00D521A2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Telephone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-1718046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AAE1F99" w14:textId="77777777" w:rsidR="00D521A2" w:rsidRPr="00C32E19" w:rsidRDefault="00D521A2" w:rsidP="00D521A2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>
                  <w:rPr>
                    <w:rFonts w:ascii="MS Gothic" w:eastAsia="MS Gothic" w:hAnsi="MS Gothic" w:cs="Arial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FF106A" w14:textId="77777777" w:rsidR="00D521A2" w:rsidRPr="00C32E19" w:rsidRDefault="00D521A2" w:rsidP="00D521A2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Skype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Webconferencing</w:t>
            </w:r>
            <w:proofErr w:type="spellEnd"/>
          </w:p>
        </w:tc>
        <w:sdt>
          <w:sdtPr>
            <w:rPr>
              <w:rFonts w:ascii="Arial" w:hAnsi="Arial" w:cs="Arial"/>
              <w:sz w:val="26"/>
              <w:szCs w:val="26"/>
            </w:rPr>
            <w:id w:val="-13147077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08259890" w14:textId="77777777" w:rsidR="00D521A2" w:rsidRPr="00C32E19" w:rsidRDefault="00D521A2" w:rsidP="00D521A2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>
                  <w:rPr>
                    <w:rFonts w:ascii="MS Gothic" w:eastAsia="MS Gothic" w:hAnsi="MS Gothic" w:cs="Arial" w:hint="eastAsia"/>
                    <w:sz w:val="26"/>
                    <w:szCs w:val="26"/>
                  </w:rPr>
                  <w:t>☒</w:t>
                </w:r>
              </w:p>
            </w:tc>
          </w:sdtContent>
        </w:sdt>
      </w:tr>
    </w:tbl>
    <w:p w14:paraId="1E29DFEF" w14:textId="77777777" w:rsidR="007906AF" w:rsidRDefault="007906AF" w:rsidP="007906AF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2A7CD382" w14:textId="77777777" w:rsidTr="000A4C6B">
        <w:trPr>
          <w:trHeight w:val="423"/>
        </w:trPr>
        <w:tc>
          <w:tcPr>
            <w:tcW w:w="9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09264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Decisions / Actions agreed and by whom</w:t>
            </w:r>
          </w:p>
        </w:tc>
      </w:tr>
      <w:tr w:rsidR="007906AF" w14:paraId="2DF9661D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ED545" w14:textId="77777777" w:rsidR="007F1A8E" w:rsidRDefault="007F1A8E" w:rsidP="000A4C6B">
            <w:p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Need to work on making graphs:</w:t>
            </w:r>
          </w:p>
          <w:p w14:paraId="0DD6351C" w14:textId="028B7DF8" w:rsidR="007F1A8E" w:rsidRPr="007F1A8E" w:rsidRDefault="007F1A8E" w:rsidP="007F1A8E">
            <w:pPr>
              <w:contextualSpacing/>
              <w:rPr>
                <w:rFonts w:asciiTheme="minorHAnsi" w:hAnsiTheme="minorHAnsi"/>
              </w:rPr>
            </w:pPr>
            <w:r w:rsidRPr="007F1A8E">
              <w:rPr>
                <w:rFonts w:asciiTheme="minorHAnsi" w:hAnsiTheme="minorHAnsi"/>
              </w:rPr>
              <w:t>- pos</w:t>
            </w:r>
            <w:r>
              <w:rPr>
                <w:rFonts w:asciiTheme="minorHAnsi" w:hAnsiTheme="minorHAnsi"/>
              </w:rPr>
              <w:t>i</w:t>
            </w:r>
            <w:r w:rsidRPr="007F1A8E">
              <w:rPr>
                <w:rFonts w:asciiTheme="minorHAnsi" w:hAnsiTheme="minorHAnsi"/>
              </w:rPr>
              <w:t>tion to received power</w:t>
            </w:r>
          </w:p>
          <w:p w14:paraId="11CAD927" w14:textId="1F5AF20C" w:rsidR="007F1A8E" w:rsidRPr="000A4C6B" w:rsidRDefault="007F1A8E" w:rsidP="007F1A8E">
            <w:pPr>
              <w:contextualSpacing/>
              <w:rPr>
                <w:rFonts w:asciiTheme="minorHAnsi" w:hAnsiTheme="minorHAnsi"/>
              </w:rPr>
            </w:pPr>
            <w:r w:rsidRPr="007F1A8E">
              <w:rPr>
                <w:rFonts w:asciiTheme="minorHAnsi" w:hAnsiTheme="minorHAnsi"/>
              </w:rPr>
              <w:t xml:space="preserve">- orientation to </w:t>
            </w:r>
            <w:r w:rsidRPr="007F1A8E">
              <w:rPr>
                <w:rFonts w:asciiTheme="minorHAnsi" w:hAnsiTheme="minorHAnsi"/>
              </w:rPr>
              <w:t>received</w:t>
            </w:r>
            <w:r w:rsidRPr="007F1A8E">
              <w:rPr>
                <w:rFonts w:asciiTheme="minorHAnsi" w:hAnsiTheme="minorHAnsi"/>
              </w:rPr>
              <w:t xml:space="preserve"> power</w:t>
            </w:r>
          </w:p>
        </w:tc>
      </w:tr>
      <w:tr w:rsidR="007906AF" w14:paraId="512A7171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F422C" w14:textId="77777777" w:rsidR="007906AF" w:rsidRDefault="007906AF">
            <w:pPr>
              <w:rPr>
                <w:rFonts w:ascii="Arial" w:hAnsi="Arial" w:cs="Arial"/>
              </w:rPr>
            </w:pPr>
          </w:p>
        </w:tc>
      </w:tr>
    </w:tbl>
    <w:p w14:paraId="644EE59F" w14:textId="77777777" w:rsidR="007906AF" w:rsidRDefault="007906AF" w:rsidP="007906AF">
      <w:pPr>
        <w:rPr>
          <w:rFonts w:ascii="Arial" w:hAnsi="Arial" w:cs="Arial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4A82ADEE" w14:textId="77777777" w:rsidTr="007906AF">
        <w:trPr>
          <w:trHeight w:val="408"/>
        </w:trPr>
        <w:tc>
          <w:tcPr>
            <w:tcW w:w="9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C0257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next meeting</w:t>
            </w:r>
          </w:p>
        </w:tc>
      </w:tr>
      <w:tr w:rsidR="007906AF" w14:paraId="3B305554" w14:textId="77777777" w:rsidTr="00260FCB">
        <w:tc>
          <w:tcPr>
            <w:tcW w:w="9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53A3" w14:textId="4242ADF5" w:rsidR="007906AF" w:rsidRPr="00C32E19" w:rsidRDefault="007F1A8E">
            <w:pPr>
              <w:pStyle w:val="Paragraphedeliste"/>
              <w:ind w:left="360" w:hanging="360"/>
              <w:contextualSpacing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19/06/2024</w:t>
            </w:r>
          </w:p>
        </w:tc>
      </w:tr>
      <w:tr w:rsidR="007906AF" w14:paraId="4BC8CBF2" w14:textId="77777777" w:rsidTr="007906AF">
        <w:tc>
          <w:tcPr>
            <w:tcW w:w="9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4B6F" w14:textId="77777777" w:rsidR="007906AF" w:rsidRDefault="007906AF">
            <w:pPr>
              <w:rPr>
                <w:rFonts w:ascii="Arial" w:hAnsi="Arial" w:cs="Arial"/>
              </w:rPr>
            </w:pPr>
          </w:p>
        </w:tc>
      </w:tr>
    </w:tbl>
    <w:p w14:paraId="7144EEF5" w14:textId="77777777" w:rsidR="00260FCB" w:rsidRDefault="00260FCB"/>
    <w:p w14:paraId="7C902A5B" w14:textId="77777777" w:rsidR="007F1A8E" w:rsidRDefault="007F1A8E"/>
    <w:sectPr w:rsidR="00166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F5987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009CA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3C1E1B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EA7952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5426805">
    <w:abstractNumId w:val="1"/>
  </w:num>
  <w:num w:numId="2" w16cid:durableId="1097359921">
    <w:abstractNumId w:val="0"/>
  </w:num>
  <w:num w:numId="3" w16cid:durableId="1746562367">
    <w:abstractNumId w:val="3"/>
  </w:num>
  <w:num w:numId="4" w16cid:durableId="342361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A8E"/>
    <w:rsid w:val="000A4C6B"/>
    <w:rsid w:val="001069F1"/>
    <w:rsid w:val="0017586E"/>
    <w:rsid w:val="00194FB2"/>
    <w:rsid w:val="002052CA"/>
    <w:rsid w:val="00260FCB"/>
    <w:rsid w:val="003107E6"/>
    <w:rsid w:val="003575C0"/>
    <w:rsid w:val="00393E31"/>
    <w:rsid w:val="004334B0"/>
    <w:rsid w:val="005F1C33"/>
    <w:rsid w:val="0073163C"/>
    <w:rsid w:val="007906AF"/>
    <w:rsid w:val="007B2FBD"/>
    <w:rsid w:val="007F1A8E"/>
    <w:rsid w:val="00807016"/>
    <w:rsid w:val="00911694"/>
    <w:rsid w:val="00AC08E0"/>
    <w:rsid w:val="00BA21D0"/>
    <w:rsid w:val="00BD7EAC"/>
    <w:rsid w:val="00C32E19"/>
    <w:rsid w:val="00D521A2"/>
    <w:rsid w:val="00E02332"/>
    <w:rsid w:val="00ED78B4"/>
    <w:rsid w:val="00F7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F434"/>
  <w15:chartTrackingRefBased/>
  <w15:docId w15:val="{335F36B4-E369-4AC5-96C0-7D29D526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6AF"/>
    <w:rPr>
      <w:rFonts w:ascii="Calibri" w:hAnsi="Calibri" w:cs="Times New Roman"/>
      <w:szCs w:val="22"/>
    </w:rPr>
  </w:style>
  <w:style w:type="paragraph" w:styleId="Titre1">
    <w:name w:val="heading 1"/>
    <w:basedOn w:val="Normal"/>
    <w:link w:val="Titre1Car"/>
    <w:uiPriority w:val="9"/>
    <w:qFormat/>
    <w:rsid w:val="007906AF"/>
    <w:pPr>
      <w:keepNext/>
      <w:spacing w:before="240" w:after="60"/>
      <w:outlineLvl w:val="0"/>
    </w:pPr>
    <w:rPr>
      <w:rFonts w:ascii="Arial" w:hAnsi="Arial" w:cs="Arial"/>
      <w:b/>
      <w:bCs/>
      <w:kern w:val="36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06AF"/>
    <w:rPr>
      <w:b/>
      <w:bCs/>
      <w:kern w:val="36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7906A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cid:image001.jpg@01D41453.B8D00A7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la\OneDrive\Documents\AM\_Cranfield\_Cours\_IRP\IRP\Meeting_Minutes\Meeting_Minute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444A124C8D546953D302F503DA789" ma:contentTypeVersion="38067" ma:contentTypeDescription="Create a new document." ma:contentTypeScope="" ma:versionID="862d18f5f5f878c2a84da266db4e1bb6">
  <xsd:schema xmlns:xsd="http://www.w3.org/2001/XMLSchema" xmlns:xs="http://www.w3.org/2001/XMLSchema" xmlns:p="http://schemas.microsoft.com/office/2006/metadata/properties" xmlns:ns2="5e91c50e-ace1-45b7-a3e6-97bcf1bdb737" xmlns:ns3="818f565c-dd33-4b69-9b56-c857d762ed80" targetNamespace="http://schemas.microsoft.com/office/2006/metadata/properties" ma:root="true" ma:fieldsID="33f7aff6600b7c51c05f50f768fb1298" ns2:_="" ns3:_="">
    <xsd:import namespace="5e91c50e-ace1-45b7-a3e6-97bcf1bdb737"/>
    <xsd:import namespace="818f565c-dd33-4b69-9b56-c857d762ed8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1c50e-ace1-45b7-a3e6-97bcf1bdb73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bc12b783-cc56-43ff-b7f1-fe98fe9cb4cd}" ma:internalName="TaxCatchAll" ma:showField="CatchAllData" ma:web="5e91c50e-ace1-45b7-a3e6-97bcf1bdb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f565c-dd33-4b69-9b56-c857d762ed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4ed3f799-2585-429a-ae92-38aec2d16a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91c50e-ace1-45b7-a3e6-97bcf1bdb737">T535JUCYK326-276064683-46796</_dlc_DocId>
    <_dlc_DocIdUrl xmlns="5e91c50e-ace1-45b7-a3e6-97bcf1bdb737">
      <Url>https://cranfield.sharepoint.com/sites/SATMShare/_layouts/15/DocIdRedir.aspx?ID=T535JUCYK326-276064683-46796</Url>
      <Description>T535JUCYK326-276064683-46796</Description>
    </_dlc_DocIdUrl>
    <TaxCatchAll xmlns="5e91c50e-ace1-45b7-a3e6-97bcf1bdb737" xsi:nil="true"/>
    <lcf76f155ced4ddcb4097134ff3c332f xmlns="818f565c-dd33-4b69-9b56-c857d762ed8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74FC40-8C8D-42DA-805B-5F29F3DA9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1c50e-ace1-45b7-a3e6-97bcf1bdb737"/>
    <ds:schemaRef ds:uri="818f565c-dd33-4b69-9b56-c857d762ed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5D0AA5-B2E2-474A-826B-1A64E29017AB}">
  <ds:schemaRefs>
    <ds:schemaRef ds:uri="http://schemas.microsoft.com/office/2006/metadata/properties"/>
    <ds:schemaRef ds:uri="http://schemas.microsoft.com/office/infopath/2007/PartnerControls"/>
    <ds:schemaRef ds:uri="5e91c50e-ace1-45b7-a3e6-97bcf1bdb737"/>
    <ds:schemaRef ds:uri="818f565c-dd33-4b69-9b56-c857d762ed80"/>
  </ds:schemaRefs>
</ds:datastoreItem>
</file>

<file path=customXml/itemProps3.xml><?xml version="1.0" encoding="utf-8"?>
<ds:datastoreItem xmlns:ds="http://schemas.openxmlformats.org/officeDocument/2006/customXml" ds:itemID="{0F8E56CF-FEDA-4AD3-946B-A4B7179CE9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62BEFD-8DF2-4F2D-8C6E-57CCC385C0D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Meeting_Minutes_Template.dotx</Template>
  <TotalTime>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Cranfield University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Lambert</dc:creator>
  <cp:keywords/>
  <dc:description/>
  <cp:lastModifiedBy>Sébastien Lambert</cp:lastModifiedBy>
  <cp:revision>1</cp:revision>
  <dcterms:created xsi:type="dcterms:W3CDTF">2024-06-13T12:44:00Z</dcterms:created>
  <dcterms:modified xsi:type="dcterms:W3CDTF">2024-06-13T12:46:00Z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0x010100253444A124C8D546953D302F503DA789</vt:lpwstr>
  </property>
  <property fmtid="{D5CDD505-2E9C-101B-9397-08002B2CF9AE}" pid="3" name="Order">
    <vt:r8>100</vt:r8>
  </property>
  <property fmtid="{D5CDD505-2E9C-101B-9397-08002B2CF9AE}" pid="4" name="_dlc_DocIdItemGuid">
    <vt:lpwstr>565818a4-45cb-4ffb-bd6a-21e60fd3ecac</vt:lpwstr>
  </property>
</Properties>
</file>