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247FC9" w14:paraId="22B01F0C" w14:textId="77777777" w:rsidTr="000B298C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D5DD9" w14:textId="77777777" w:rsidR="00247FC9" w:rsidRDefault="00247FC9" w:rsidP="000B298C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3A8B8A9" wp14:editId="4AC0EAB5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64545" w14:textId="77777777" w:rsidR="00247FC9" w:rsidRDefault="00247FC9" w:rsidP="000B298C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375C3039" w14:textId="77777777" w:rsidR="00247FC9" w:rsidRDefault="00247FC9" w:rsidP="000B298C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2D179" w14:textId="77777777" w:rsidR="00247FC9" w:rsidRDefault="00247FC9" w:rsidP="000B298C">
            <w:pPr>
              <w:pStyle w:val="Titre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247FC9" w14:paraId="2FC8D374" w14:textId="77777777" w:rsidTr="000B298C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51AF5D5" w14:textId="77777777" w:rsidR="00247FC9" w:rsidRDefault="00247FC9" w:rsidP="000B298C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tc>
                <w:tcPr>
                  <w:tcW w:w="93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655D548" w14:textId="77777777" w:rsidR="00247FC9" w:rsidRDefault="00247FC9" w:rsidP="000B298C">
                  <w:pPr>
                    <w:jc w:val="center"/>
                    <w:rPr>
                      <w:rFonts w:ascii="Arial" w:hAnsi="Arial" w:cs="Arial"/>
                      <w:color w:val="1F497D"/>
                      <w:sz w:val="32"/>
                      <w:szCs w:val="32"/>
                    </w:rPr>
                  </w:pPr>
                  <w:r>
                    <w:rPr>
                      <w:rFonts w:ascii="MS Gothic" w:eastAsia="MS Gothic" w:hAnsi="MS Gothic" w:cs="Arial" w:hint="eastAsia"/>
                      <w:color w:val="1F497D"/>
                      <w:sz w:val="32"/>
                      <w:szCs w:val="32"/>
                    </w:rPr>
                    <w:t>☒</w:t>
                  </w:r>
                </w:p>
              </w:tc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E3EA05" w14:textId="77777777" w:rsidR="00247FC9" w:rsidRDefault="00247FC9" w:rsidP="000B298C">
                  <w:pPr>
                    <w:jc w:val="center"/>
                  </w:pPr>
                </w:p>
              </w:tc>
              <w:tc>
                <w:tcPr>
                  <w:tcW w:w="93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395AADD" w14:textId="77777777" w:rsidR="00247FC9" w:rsidRDefault="00247FC9" w:rsidP="000B298C">
                  <w:pPr>
                    <w:jc w:val="center"/>
                    <w:rPr>
                      <w:rFonts w:ascii="Arial" w:hAnsi="Arial" w:cs="Arial"/>
                      <w:color w:val="1F497D"/>
                      <w:sz w:val="32"/>
                      <w:szCs w:val="32"/>
                    </w:rPr>
                  </w:pPr>
                </w:p>
              </w:tc>
            </w:tr>
          </w:tbl>
          <w:p w14:paraId="4664C396" w14:textId="77777777" w:rsidR="00247FC9" w:rsidRDefault="00247FC9" w:rsidP="000B298C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59A3C2C2" w14:textId="77777777" w:rsidR="00247FC9" w:rsidRDefault="00247FC9" w:rsidP="00247FC9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247FC9" w14:paraId="21ACE994" w14:textId="77777777" w:rsidTr="000B298C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37D8A" w14:textId="77777777" w:rsidR="00247FC9" w:rsidRDefault="00247FC9" w:rsidP="000B29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41B02" w14:textId="77777777" w:rsidR="00247FC9" w:rsidRDefault="00247FC9" w:rsidP="000B29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Sébastien LAMBERT</w:t>
            </w:r>
          </w:p>
        </w:tc>
      </w:tr>
      <w:tr w:rsidR="00247FC9" w14:paraId="41382EFE" w14:textId="77777777" w:rsidTr="000B298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9A20B" w14:textId="77777777" w:rsidR="00247FC9" w:rsidRDefault="00247FC9" w:rsidP="000B29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A3A38" w14:textId="77777777" w:rsidR="00247FC9" w:rsidRDefault="00247FC9" w:rsidP="000B29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416349</w:t>
            </w:r>
          </w:p>
        </w:tc>
      </w:tr>
      <w:tr w:rsidR="00247FC9" w14:paraId="4FD3A8D8" w14:textId="77777777" w:rsidTr="000B298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F918A" w14:textId="77777777" w:rsidR="00247FC9" w:rsidRDefault="00247FC9" w:rsidP="000B29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F3367" w14:textId="77777777" w:rsidR="00247FC9" w:rsidRDefault="00247FC9" w:rsidP="000B298C">
            <w:pPr>
              <w:spacing w:line="360" w:lineRule="auto"/>
              <w:rPr>
                <w:rFonts w:ascii="Arial" w:hAnsi="Arial" w:cs="Arial"/>
              </w:rPr>
            </w:pPr>
            <w:r w:rsidRPr="00D108C2">
              <w:rPr>
                <w:rFonts w:ascii="Arial" w:hAnsi="Arial" w:cs="Arial"/>
              </w:rPr>
              <w:t>MSc Autonomous Vehicle Dynamics and Co</w:t>
            </w:r>
            <w:r>
              <w:rPr>
                <w:rFonts w:ascii="Arial" w:hAnsi="Arial" w:cs="Arial"/>
              </w:rPr>
              <w:t>ntrol</w:t>
            </w:r>
          </w:p>
        </w:tc>
      </w:tr>
      <w:tr w:rsidR="00247FC9" w:rsidRPr="008C7749" w14:paraId="579D123C" w14:textId="77777777" w:rsidTr="000B298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149AD" w14:textId="77777777" w:rsidR="00247FC9" w:rsidRDefault="00247FC9" w:rsidP="000B29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43834" w14:textId="77777777" w:rsidR="00247FC9" w:rsidRPr="00F029D7" w:rsidRDefault="00247FC9" w:rsidP="000B298C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F029D7">
              <w:rPr>
                <w:rFonts w:ascii="Arial" w:hAnsi="Arial" w:cs="Arial"/>
                <w:lang w:val="es-ES"/>
              </w:rPr>
              <w:t>Saba Al-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Rubaye</w:t>
            </w:r>
            <w:proofErr w:type="spellEnd"/>
            <w:r w:rsidRPr="00F029D7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Dmitry</w:t>
            </w:r>
            <w:proofErr w:type="spellEnd"/>
            <w:r w:rsidRPr="00F029D7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Ig</w:t>
            </w:r>
            <w:r>
              <w:rPr>
                <w:rFonts w:ascii="Arial" w:hAnsi="Arial" w:cs="Arial"/>
                <w:lang w:val="es-ES"/>
              </w:rPr>
              <w:t>natyev</w:t>
            </w:r>
            <w:proofErr w:type="spellEnd"/>
          </w:p>
        </w:tc>
      </w:tr>
      <w:tr w:rsidR="00247FC9" w14:paraId="52EC013A" w14:textId="77777777" w:rsidTr="000B298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15EA4" w14:textId="77777777" w:rsidR="00247FC9" w:rsidRDefault="00247FC9" w:rsidP="000B29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8810F" w14:textId="3BE5CDEF" w:rsidR="00247FC9" w:rsidRDefault="00247FC9" w:rsidP="000B29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\@ "dd/MM/yyyy" </w:instrText>
            </w:r>
            <w:r>
              <w:rPr>
                <w:rFonts w:ascii="Arial" w:hAnsi="Arial" w:cs="Arial"/>
              </w:rPr>
              <w:fldChar w:fldCharType="separate"/>
            </w:r>
            <w:r w:rsidR="008C7749">
              <w:rPr>
                <w:rFonts w:ascii="Arial" w:hAnsi="Arial" w:cs="Arial"/>
              </w:rPr>
              <w:t>10</w:t>
            </w:r>
            <w:r w:rsidR="008C7749">
              <w:rPr>
                <w:rFonts w:ascii="Arial" w:hAnsi="Arial" w:cs="Arial"/>
                <w:noProof/>
              </w:rPr>
              <w:t>/04/2024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247FC9" w14:paraId="26F42773" w14:textId="77777777" w:rsidTr="000B298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7F3AC" w14:textId="77777777" w:rsidR="00247FC9" w:rsidRPr="00C32E19" w:rsidRDefault="00247FC9" w:rsidP="000B298C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BF303" w14:textId="77777777" w:rsidR="00247FC9" w:rsidRPr="00C32E19" w:rsidRDefault="00247FC9" w:rsidP="000B298C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698A7" w14:textId="77777777" w:rsidR="00247FC9" w:rsidRPr="00C32E19" w:rsidRDefault="00247FC9" w:rsidP="000B298C">
            <w:pPr>
              <w:rPr>
                <w:rFonts w:ascii="Arial" w:hAnsi="Arial" w:cs="Arial"/>
                <w:sz w:val="26"/>
                <w:szCs w:val="26"/>
              </w:rPr>
            </w:pPr>
            <w:r w:rsidRPr="00C32E19">
              <w:rPr>
                <w:rFonts w:ascii="MS Gothic" w:eastAsia="MS Gothic" w:hAnsi="MS Gothic" w:hint="eastAsia"/>
                <w:sz w:val="26"/>
                <w:szCs w:val="26"/>
                <w:lang w:val="en-US"/>
              </w:rPr>
              <w:t>☐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AFAFC" w14:textId="77777777" w:rsidR="00247FC9" w:rsidRPr="00C32E19" w:rsidRDefault="00247FC9" w:rsidP="000B298C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B77DA" w14:textId="77777777" w:rsidR="00247FC9" w:rsidRPr="00C32E19" w:rsidRDefault="00247FC9" w:rsidP="000B298C">
            <w:pPr>
              <w:rPr>
                <w:rFonts w:ascii="Arial" w:hAnsi="Arial" w:cs="Arial"/>
                <w:sz w:val="26"/>
                <w:szCs w:val="26"/>
              </w:rPr>
            </w:pPr>
            <w:r w:rsidRPr="00C32E19">
              <w:rPr>
                <w:rFonts w:ascii="MS Gothic" w:eastAsia="MS Gothic" w:hAnsi="MS Gothic" w:hint="eastAsia"/>
                <w:sz w:val="26"/>
                <w:szCs w:val="26"/>
                <w:lang w:val="en-US"/>
              </w:rPr>
              <w:t>☐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41CC07" w14:textId="77777777" w:rsidR="00247FC9" w:rsidRPr="00C32E19" w:rsidRDefault="00247FC9" w:rsidP="000B298C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Webconferencing</w:t>
            </w:r>
            <w:proofErr w:type="spellEnd"/>
          </w:p>
        </w:tc>
        <w:tc>
          <w:tcPr>
            <w:tcW w:w="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CD640" w14:textId="77777777" w:rsidR="00247FC9" w:rsidRPr="00C32E19" w:rsidRDefault="00247FC9" w:rsidP="000B298C">
            <w:pPr>
              <w:rPr>
                <w:rFonts w:ascii="Arial" w:hAnsi="Arial" w:cs="Arial"/>
                <w:sz w:val="26"/>
                <w:szCs w:val="26"/>
              </w:rPr>
            </w:pPr>
            <w:r w:rsidRPr="00C32E19">
              <w:rPr>
                <w:rFonts w:ascii="MS Gothic" w:eastAsia="MS Gothic" w:hAnsi="MS Gothic" w:hint="eastAsia"/>
                <w:sz w:val="26"/>
                <w:szCs w:val="26"/>
                <w:lang w:val="en-US"/>
              </w:rPr>
              <w:t>☐</w:t>
            </w:r>
          </w:p>
        </w:tc>
      </w:tr>
    </w:tbl>
    <w:p w14:paraId="7F9A2437" w14:textId="77777777" w:rsidR="00247FC9" w:rsidRDefault="00247FC9" w:rsidP="00247FC9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247FC9" w14:paraId="71492A70" w14:textId="77777777" w:rsidTr="000B298C">
        <w:trPr>
          <w:trHeight w:val="423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C5015" w14:textId="77777777" w:rsidR="00247FC9" w:rsidRDefault="00247FC9" w:rsidP="000B29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247FC9" w14:paraId="2E2A32E2" w14:textId="77777777" w:rsidTr="000B298C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0A66B" w14:textId="40B914EE" w:rsidR="00247FC9" w:rsidRDefault="008C7749" w:rsidP="008C7749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Creation of the Teams folders</w:t>
            </w:r>
          </w:p>
          <w:p w14:paraId="2A62425C" w14:textId="36F22FC4" w:rsidR="008C7749" w:rsidRDefault="008C7749" w:rsidP="008C7749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a slideshow for the literature review.</w:t>
            </w:r>
          </w:p>
          <w:p w14:paraId="1EEE11B6" w14:textId="6505BAD6" w:rsidR="008C7749" w:rsidRPr="00F029D7" w:rsidRDefault="008C7749" w:rsidP="008C7749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Select 3 different aircraft and look at their control and communication system</w:t>
            </w:r>
          </w:p>
        </w:tc>
      </w:tr>
      <w:tr w:rsidR="00FC1601" w14:paraId="171B7999" w14:textId="77777777" w:rsidTr="000B298C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9D98C" w14:textId="77777777" w:rsidR="00FC1601" w:rsidRPr="00FC1601" w:rsidRDefault="00FC1601" w:rsidP="00FC1601">
            <w:pPr>
              <w:rPr>
                <w:rFonts w:asciiTheme="minorHAnsi" w:hAnsiTheme="minorHAnsi"/>
              </w:rPr>
            </w:pPr>
          </w:p>
        </w:tc>
      </w:tr>
      <w:tr w:rsidR="00247FC9" w14:paraId="1BEEE84A" w14:textId="77777777" w:rsidTr="000B298C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ED1AF" w14:textId="77777777" w:rsidR="00247FC9" w:rsidRDefault="00247FC9" w:rsidP="000B298C">
            <w:pPr>
              <w:rPr>
                <w:rFonts w:ascii="Arial" w:hAnsi="Arial" w:cs="Arial"/>
              </w:rPr>
            </w:pPr>
          </w:p>
        </w:tc>
      </w:tr>
    </w:tbl>
    <w:p w14:paraId="37521DD3" w14:textId="77777777" w:rsidR="00247FC9" w:rsidRDefault="00247FC9" w:rsidP="00247FC9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247FC9" w14:paraId="438C2C61" w14:textId="77777777" w:rsidTr="000B298C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EF14E" w14:textId="77777777" w:rsidR="00247FC9" w:rsidRDefault="00247FC9" w:rsidP="000B29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247FC9" w14:paraId="5F590743" w14:textId="77777777" w:rsidTr="000B298C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F666B" w14:textId="5991AE83" w:rsidR="00247FC9" w:rsidRPr="00C32E19" w:rsidRDefault="008C7749" w:rsidP="000B298C">
            <w:pPr>
              <w:pStyle w:val="Paragraphedeliste"/>
              <w:ind w:left="360" w:hanging="360"/>
              <w:contextualSpacing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24/04/2024</w:t>
            </w:r>
          </w:p>
        </w:tc>
      </w:tr>
      <w:tr w:rsidR="00247FC9" w14:paraId="2AF46ADD" w14:textId="77777777" w:rsidTr="000B298C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880DC" w14:textId="77777777" w:rsidR="00247FC9" w:rsidRDefault="00247FC9" w:rsidP="000B298C">
            <w:pPr>
              <w:rPr>
                <w:rFonts w:ascii="Arial" w:hAnsi="Arial" w:cs="Arial"/>
              </w:rPr>
            </w:pPr>
          </w:p>
        </w:tc>
      </w:tr>
    </w:tbl>
    <w:p w14:paraId="7DB46C55" w14:textId="77777777" w:rsidR="00247FC9" w:rsidRDefault="00247FC9" w:rsidP="00247FC9"/>
    <w:p w14:paraId="0DAD0719" w14:textId="77777777" w:rsidR="00247FC9" w:rsidRDefault="00247FC9" w:rsidP="00247FC9"/>
    <w:p w14:paraId="41F5F444" w14:textId="77777777" w:rsidR="004425CD" w:rsidRDefault="004425CD"/>
    <w:sectPr w:rsidR="004425CD" w:rsidSect="008C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0CE"/>
    <w:multiLevelType w:val="hybridMultilevel"/>
    <w:tmpl w:val="DE842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1C77"/>
    <w:multiLevelType w:val="hybridMultilevel"/>
    <w:tmpl w:val="8192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AB8"/>
    <w:multiLevelType w:val="hybridMultilevel"/>
    <w:tmpl w:val="924261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5980059">
    <w:abstractNumId w:val="0"/>
  </w:num>
  <w:num w:numId="2" w16cid:durableId="375198734">
    <w:abstractNumId w:val="1"/>
  </w:num>
  <w:num w:numId="3" w16cid:durableId="1078946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9"/>
    <w:rsid w:val="00247FC9"/>
    <w:rsid w:val="004425CD"/>
    <w:rsid w:val="00463886"/>
    <w:rsid w:val="006414EA"/>
    <w:rsid w:val="0077405C"/>
    <w:rsid w:val="008C7749"/>
    <w:rsid w:val="00A2523D"/>
    <w:rsid w:val="00B04520"/>
    <w:rsid w:val="00C36D1D"/>
    <w:rsid w:val="00FC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4DFF"/>
  <w15:chartTrackingRefBased/>
  <w15:docId w15:val="{F8C1D91E-238A-44C3-8BF8-68B2EC27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C9"/>
    <w:pPr>
      <w:spacing w:after="0" w:line="240" w:lineRule="auto"/>
    </w:pPr>
    <w:rPr>
      <w:rFonts w:ascii="Calibri" w:hAnsi="Calibri" w:cs="Times New Roman"/>
      <w:kern w:val="0"/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247FC9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7FC9"/>
    <w:rPr>
      <w:rFonts w:ascii="Arial" w:hAnsi="Arial" w:cs="Arial"/>
      <w:b/>
      <w:bCs/>
      <w:kern w:val="36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47F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41453.B8D00A7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la\Documents\Mod&#232;les%20Office%20personnalis&#233;s\AVDC_IRP_416349_meeting_minute_25_04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AVDC_IRP_416349_meeting_minute_25_04.dotx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Lambert</dc:creator>
  <cp:keywords/>
  <dc:description/>
  <cp:lastModifiedBy>Sébastien Lambert</cp:lastModifiedBy>
  <cp:revision>2</cp:revision>
  <dcterms:created xsi:type="dcterms:W3CDTF">2024-04-29T13:47:00Z</dcterms:created>
  <dcterms:modified xsi:type="dcterms:W3CDTF">2024-04-29T13:51:00Z</dcterms:modified>
</cp:coreProperties>
</file>